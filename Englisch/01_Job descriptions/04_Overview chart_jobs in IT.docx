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37" w:rsidRDefault="004928F8" w14:paraId="68102B69" w14:textId="77777777">
      <w:pPr>
        <w:rPr>
          <w:b/>
          <w:bCs/>
          <w:sz w:val="26"/>
          <w:szCs w:val="26"/>
          <w:lang w:val="en-US"/>
        </w:rPr>
      </w:pPr>
      <w:bookmarkStart w:name="_GoBack" w:id="0"/>
      <w:bookmarkEnd w:id="0"/>
      <w:r>
        <w:rPr>
          <w:b/>
          <w:bCs/>
          <w:sz w:val="26"/>
          <w:szCs w:val="26"/>
          <w:lang w:val="en-US"/>
        </w:rPr>
        <w:t>Overview of job descriptions</w:t>
      </w:r>
    </w:p>
    <w:tbl>
      <w:tblPr>
        <w:tblW w:w="153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4733"/>
        <w:gridCol w:w="4197"/>
        <w:gridCol w:w="3969"/>
      </w:tblGrid>
      <w:tr w:rsidR="00252237" w:rsidTr="6BFEE01C" w14:paraId="3DD87F4D" w14:textId="7777777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4F5E3B47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</w:t>
            </w: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6D14EE5A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5708F18C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0D2775A2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QUALIFICATIONS</w:t>
            </w:r>
          </w:p>
        </w:tc>
      </w:tr>
      <w:tr w:rsidR="00252237" w:rsidTr="6BFEE01C" w14:paraId="1B00099E" w14:textId="7777777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35987056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IT consultant</w:t>
            </w:r>
          </w:p>
          <w:p w:rsidR="00252237" w:rsidRDefault="00252237" w14:paraId="341A5208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70C9DEFC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0B7C60D6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3D9BABD0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181B1BA3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63000438" w14:textId="5777C5E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12AEC78A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5629C1E3" w14:textId="77777777">
            <w:pPr>
              <w:spacing w:after="0" w:line="240" w:lineRule="auto"/>
              <w:rPr>
                <w:lang w:val="en-US"/>
              </w:rPr>
            </w:pPr>
          </w:p>
        </w:tc>
      </w:tr>
      <w:tr w:rsidR="00252237" w:rsidTr="6BFEE01C" w14:paraId="2CB8F793" w14:textId="7777777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6B7DB84E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computer programmer</w:t>
            </w:r>
          </w:p>
          <w:p w:rsidR="00252237" w:rsidRDefault="00252237" w14:paraId="5114743B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18BBEADB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7C2D8ADA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7A34CF58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57035070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3531C110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50C85DA0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31BCA2A9" w14:textId="77777777">
            <w:pPr>
              <w:spacing w:after="0" w:line="240" w:lineRule="auto"/>
              <w:rPr>
                <w:lang w:val="en-US"/>
              </w:rPr>
            </w:pPr>
          </w:p>
        </w:tc>
      </w:tr>
      <w:tr w:rsidR="00252237" w:rsidTr="6BFEE01C" w14:paraId="735FF60D" w14:textId="77777777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4EFE957F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network administrator</w:t>
            </w:r>
          </w:p>
          <w:p w:rsidR="00252237" w:rsidRDefault="00252237" w14:paraId="17BA13D6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5897C565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517C8690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3143181B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76009CD2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108D1C67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1087557E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32E76D7C" w14:textId="77777777">
            <w:pPr>
              <w:spacing w:after="0" w:line="240" w:lineRule="auto"/>
              <w:rPr>
                <w:lang w:val="en-US"/>
              </w:rPr>
            </w:pPr>
          </w:p>
        </w:tc>
      </w:tr>
      <w:tr w:rsidR="00252237" w:rsidTr="6BFEE01C" w14:paraId="512FEF3F" w14:textId="77777777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436F3FEB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web developer</w:t>
            </w:r>
          </w:p>
          <w:p w:rsidR="00252237" w:rsidRDefault="00252237" w14:paraId="1DF3E321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305D2AC7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013EDA35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6345C26C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064098A8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772D27CA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1A5C6A85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666F26CA" w14:textId="77777777">
            <w:pPr>
              <w:spacing w:after="0" w:line="240" w:lineRule="auto"/>
              <w:rPr>
                <w:lang w:val="en-US"/>
              </w:rPr>
            </w:pPr>
          </w:p>
        </w:tc>
      </w:tr>
      <w:tr w:rsidR="00252237" w:rsidTr="6BFEE01C" w14:paraId="695ECC9E" w14:textId="77777777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36FA11E3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systems analyst</w:t>
            </w:r>
          </w:p>
          <w:p w:rsidR="00252237" w:rsidRDefault="00252237" w14:paraId="328D0EAD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6878DB30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7F7DA031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11777D40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300CC70F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753D56E0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4D3AB3B4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600CE29F" w14:textId="77777777">
            <w:pPr>
              <w:spacing w:after="0" w:line="240" w:lineRule="auto"/>
              <w:rPr>
                <w:lang w:val="en-US"/>
              </w:rPr>
            </w:pPr>
          </w:p>
        </w:tc>
      </w:tr>
      <w:tr w:rsidR="00252237" w:rsidTr="6BFEE01C" w14:paraId="67DAA269" w14:textId="77777777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4928F8" w14:paraId="74DCC7F3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. . .</w:t>
            </w:r>
          </w:p>
          <w:p w:rsidR="00252237" w:rsidRDefault="00252237" w14:paraId="54EFAD76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09DE6F32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355C9726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1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3C1F594F" w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237" w:rsidRDefault="00252237" w14:paraId="19B1F0A3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5A6954E3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15EA60BC" w14:textId="77777777">
            <w:pPr>
              <w:spacing w:after="0" w:line="240" w:lineRule="auto"/>
              <w:rPr>
                <w:lang w:val="en-US"/>
              </w:rPr>
            </w:pPr>
          </w:p>
          <w:p w:rsidR="00252237" w:rsidRDefault="00252237" w14:paraId="5B8DBEB9" w14:textId="77777777">
            <w:pPr>
              <w:spacing w:after="0" w:line="240" w:lineRule="auto"/>
              <w:rPr>
                <w:lang w:val="en-US"/>
              </w:rPr>
            </w:pPr>
          </w:p>
        </w:tc>
      </w:tr>
    </w:tbl>
    <w:p w:rsidR="00252237" w:rsidRDefault="00252237" w14:paraId="499582DD" w14:textId="77777777"/>
    <w:sectPr w:rsidR="00252237">
      <w:headerReference w:type="default" r:id="rId6"/>
      <w:pgSz w:w="16838" w:h="11906" w:orient="landscape"/>
      <w:pgMar w:top="720" w:right="720" w:bottom="720" w:left="720" w:header="28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928F8" w14:paraId="18E38DBA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4928F8" w14:paraId="3E3519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928F8" w14:paraId="07CA47A2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4928F8" w14:paraId="61683E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E04637" w:rsidRDefault="004928F8" w14:paraId="12634AAD" w14:textId="77777777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5B8B14" wp14:editId="2AF35CD4">
          <wp:simplePos x="0" y="0"/>
          <wp:positionH relativeFrom="column">
            <wp:posOffset>7662333</wp:posOffset>
          </wp:positionH>
          <wp:positionV relativeFrom="paragraph">
            <wp:posOffset>33439</wp:posOffset>
          </wp:positionV>
          <wp:extent cx="2057400" cy="431797"/>
          <wp:effectExtent l="0" t="0" r="0" b="6353"/>
          <wp:wrapThrough wrapText="bothSides">
            <wp:wrapPolygon edited="0">
              <wp:start x="0" y="0"/>
              <wp:lineTo x="0" y="20965"/>
              <wp:lineTo x="21400" y="20965"/>
              <wp:lineTo x="21400" y="0"/>
              <wp:lineTo x="0" y="0"/>
            </wp:wrapPolygon>
          </wp:wrapThrough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43179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61968007">
      <w:rPr/>
      <w:t/>
    </w:r>
    <w:r w:rsidR="5676F6EC">
      <w:rPr/>
      <w:t/>
    </w:r>
    <w:r w:rsidR="6BFEE01C">
      <w:rPr/>
      <w:t/>
    </w:r>
    <w:r w:rsidR="55AAE682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2237"/>
    <w:rsid w:val="00252237"/>
    <w:rsid w:val="004928F8"/>
    <w:rsid w:val="4872791C"/>
    <w:rsid w:val="55AAE682"/>
    <w:rsid w:val="5676F6EC"/>
    <w:rsid w:val="61968007"/>
    <w:rsid w:val="6BFEE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B830"/>
  <w15:docId w15:val="{60A71A07-4A5A-4660-A673-8EB4A534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  <w:pPr>
      <w:suppressAutoHyphens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0" ma:contentTypeDescription="Ein neues Dokument erstellen." ma:contentTypeScope="" ma:versionID="971c928858615750856c986f79d34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7B1C2-6887-47AD-BBBC-ADAF0506409B}"/>
</file>

<file path=customXml/itemProps2.xml><?xml version="1.0" encoding="utf-8"?>
<ds:datastoreItem xmlns:ds="http://schemas.openxmlformats.org/officeDocument/2006/customXml" ds:itemID="{A45043B0-9D4D-4FE6-866E-B0F2139E8BC2}"/>
</file>

<file path=customXml/itemProps3.xml><?xml version="1.0" encoding="utf-8"?>
<ds:datastoreItem xmlns:ds="http://schemas.openxmlformats.org/officeDocument/2006/customXml" ds:itemID="{263241CE-F877-4837-9702-116F682E3F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Caglar, Bahar</dc:creator>
  <dc:description/>
  <cp:lastModifiedBy>Sahin, Bugra</cp:lastModifiedBy>
  <cp:revision>6</cp:revision>
  <dcterms:created xsi:type="dcterms:W3CDTF">2019-10-27T18:34:00Z</dcterms:created>
  <dcterms:modified xsi:type="dcterms:W3CDTF">2020-09-25T07:18:11Z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